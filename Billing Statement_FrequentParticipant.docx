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1441"/>
        <w:gridCol w:w="719"/>
        <w:gridCol w:w="1081"/>
        <w:gridCol w:w="1258"/>
        <w:gridCol w:w="1082"/>
        <w:gridCol w:w="720"/>
        <w:gridCol w:w="1440"/>
        <w:gridCol w:w="31"/>
        <w:gridCol w:w="149"/>
      </w:tblGrid>
      <w:tr w:rsidR="006F3C33" w14:paraId="012DF1F9" w14:textId="77777777" w:rsidTr="008C5E9E">
        <w:trPr>
          <w:trHeight w:val="1260"/>
          <w:jc w:val="center"/>
        </w:trPr>
        <w:tc>
          <w:tcPr>
            <w:tcW w:w="4680" w:type="dxa"/>
            <w:gridSpan w:val="4"/>
            <w:shd w:val="clear" w:color="auto" w:fill="FFFFFF"/>
            <w:tcMar>
              <w:top w:w="0" w:type="dxa"/>
            </w:tcMar>
            <w:vAlign w:val="bottom"/>
          </w:tcPr>
          <w:p w14:paraId="62DEC264" w14:textId="5F61DC96" w:rsidR="006F3C33" w:rsidRPr="008C5E9E" w:rsidRDefault="007330E8" w:rsidP="0084541E">
            <w:pPr>
              <w:pStyle w:val="Heading1"/>
            </w:pPr>
            <w:r w:rsidRPr="00845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CF74F8" wp14:editId="3C9C9DE3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3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F45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Jm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0uuiZ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8C5E9E" w:rsidRPr="0084541E">
              <w:t>InVOICE</w:t>
            </w:r>
          </w:p>
        </w:tc>
        <w:tc>
          <w:tcPr>
            <w:tcW w:w="4680" w:type="dxa"/>
            <w:gridSpan w:val="6"/>
            <w:shd w:val="clear" w:color="auto" w:fill="FFFFFF"/>
            <w:vAlign w:val="center"/>
          </w:tcPr>
          <w:p w14:paraId="16D45989" w14:textId="5F224BD8" w:rsidR="006F3C33" w:rsidRPr="00E811DA" w:rsidRDefault="006F3C33" w:rsidP="00E811DA">
            <w:pPr>
              <w:pStyle w:val="DateandNumber"/>
            </w:pPr>
            <w:proofErr w:type="spellStart"/>
            <w:r w:rsidRPr="00650CED">
              <w:rPr>
                <w:sz w:val="18"/>
                <w:szCs w:val="18"/>
              </w:rPr>
              <w:t>Date</w:t>
            </w:r>
            <w:r w:rsidRPr="00E811DA">
              <w:t>:</w:t>
            </w:r>
            <w:r w:rsidR="00E73727" w:rsidRPr="00E73727">
              <w:rPr>
                <w:sz w:val="18"/>
                <w:szCs w:val="18"/>
              </w:rPr>
              <w:fldChar w:fldCharType="begin"/>
            </w:r>
            <w:r w:rsidR="00E73727" w:rsidRPr="00E73727">
              <w:rPr>
                <w:sz w:val="18"/>
                <w:szCs w:val="18"/>
              </w:rPr>
              <w:instrText xml:space="preserve"> DATE \@ "MMMM d, yyyy" </w:instrText>
            </w:r>
            <w:r w:rsidR="00E73727" w:rsidRPr="00E73727">
              <w:rPr>
                <w:sz w:val="18"/>
                <w:szCs w:val="18"/>
              </w:rPr>
              <w:fldChar w:fldCharType="separate"/>
            </w:r>
            <w:r w:rsidR="008968E7">
              <w:rPr>
                <w:noProof/>
                <w:sz w:val="18"/>
                <w:szCs w:val="18"/>
              </w:rPr>
              <w:t>May</w:t>
            </w:r>
            <w:proofErr w:type="spellEnd"/>
            <w:r w:rsidR="008968E7">
              <w:rPr>
                <w:noProof/>
                <w:sz w:val="18"/>
                <w:szCs w:val="18"/>
              </w:rPr>
              <w:t xml:space="preserve"> 13, 2019</w:t>
            </w:r>
            <w:r w:rsidR="00E73727" w:rsidRPr="00E73727">
              <w:rPr>
                <w:sz w:val="18"/>
                <w:szCs w:val="18"/>
              </w:rPr>
              <w:fldChar w:fldCharType="end"/>
            </w:r>
            <w:r w:rsidRPr="00E811DA">
              <w:t xml:space="preserve"> </w:t>
            </w:r>
          </w:p>
          <w:p w14:paraId="6B7BA320" w14:textId="77777777" w:rsidR="006F3C33" w:rsidRPr="000E042A" w:rsidRDefault="006F3C33" w:rsidP="008C5E9E">
            <w:pPr>
              <w:pStyle w:val="DateandNumber"/>
            </w:pPr>
          </w:p>
        </w:tc>
      </w:tr>
      <w:tr w:rsidR="00D52530" w14:paraId="15176E58" w14:textId="77777777" w:rsidTr="00650CED">
        <w:trPr>
          <w:trHeight w:val="1800"/>
          <w:jc w:val="center"/>
        </w:trPr>
        <w:tc>
          <w:tcPr>
            <w:tcW w:w="2880" w:type="dxa"/>
            <w:gridSpan w:val="2"/>
            <w:shd w:val="clear" w:color="auto" w:fill="FFFFFF"/>
            <w:tcMar>
              <w:top w:w="0" w:type="dxa"/>
            </w:tcMar>
          </w:tcPr>
          <w:sdt>
            <w:sdtPr>
              <w:rPr>
                <w:sz w:val="18"/>
                <w:szCs w:val="18"/>
              </w:rPr>
              <w:id w:val="629898825"/>
              <w:placeholder>
                <w:docPart w:val="E719E2E8F72B4495890C1144D031891B"/>
              </w:placeholder>
            </w:sdtPr>
            <w:sdtEndPr/>
            <w:sdtContent>
              <w:p w14:paraId="286E059A" w14:textId="48FA80C0" w:rsidR="002E651E" w:rsidRDefault="008968E7" w:rsidP="002E651E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0" w:name="ClubName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bookmarkEnd w:id="0" w:displacedByCustomXml="next"/>
            </w:sdtContent>
          </w:sdt>
          <w:p w14:paraId="1FD9B8A4" w14:textId="249A4708" w:rsidR="002E651E" w:rsidRDefault="008968E7" w:rsidP="002E651E">
            <w:pPr>
              <w:pStyle w:val="leftalignedtext"/>
            </w:pPr>
            <w:r>
              <w:rPr>
                <w:sz w:val="18"/>
                <w:szCs w:val="18"/>
              </w:rPr>
              <w:fldChar w:fldCharType="begin">
                <w:ffData>
                  <w:name w:val="ClubAddress"/>
                  <w:enabled/>
                  <w:calcOnExit w:val="0"/>
                  <w:textInput>
                    <w:default w:val="ClubAddress"/>
                  </w:textInput>
                </w:ffData>
              </w:fldChar>
            </w:r>
            <w:bookmarkStart w:id="1" w:name="ClubAddress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ClubAddress</w:t>
            </w:r>
            <w:r>
              <w:rPr>
                <w:sz w:val="18"/>
                <w:szCs w:val="18"/>
              </w:rPr>
              <w:fldChar w:fldCharType="end"/>
            </w:r>
            <w:bookmarkEnd w:id="1"/>
          </w:p>
          <w:p w14:paraId="661513A9" w14:textId="77777777" w:rsidR="002E651E" w:rsidRDefault="002E651E" w:rsidP="002E651E">
            <w:pPr>
              <w:pStyle w:val="leftalignedtext"/>
              <w:rPr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id w:val="929858445"/>
              <w:placeholder>
                <w:docPart w:val="5922408A60DF4908A17948C8BA3AA009"/>
              </w:placeholder>
            </w:sdtPr>
            <w:sdtEndPr/>
            <w:sdtContent>
              <w:p w14:paraId="7E8D414B" w14:textId="4DAD7072" w:rsidR="002E651E" w:rsidRDefault="008968E7" w:rsidP="002E651E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Url"/>
                      <w:enabled/>
                      <w:calcOnExit w:val="0"/>
                      <w:textInput>
                        <w:default w:val="ClubUrl"/>
                      </w:textInput>
                    </w:ffData>
                  </w:fldChar>
                </w:r>
                <w:bookmarkStart w:id="2" w:name="ClubUrl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ClubUrl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bookmarkEnd w:id="2" w:displacedByCustomXml="next"/>
            </w:sdtContent>
          </w:sdt>
          <w:p w14:paraId="52966D54" w14:textId="726BB0E4" w:rsidR="00D52530" w:rsidRPr="00650CED" w:rsidRDefault="00D52530" w:rsidP="008C5E9E">
            <w:pPr>
              <w:pStyle w:val="leftalignedtext"/>
              <w:rPr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FFFFFF"/>
          </w:tcPr>
          <w:p w14:paraId="6FED2108" w14:textId="77777777" w:rsidR="00D52530" w:rsidRDefault="00D52530" w:rsidP="00E4342E">
            <w:pPr>
              <w:pStyle w:val="leftalignedtext"/>
            </w:pPr>
          </w:p>
        </w:tc>
        <w:tc>
          <w:tcPr>
            <w:tcW w:w="2339" w:type="dxa"/>
            <w:gridSpan w:val="2"/>
            <w:shd w:val="clear" w:color="auto" w:fill="FFFFFF"/>
          </w:tcPr>
          <w:p w14:paraId="771910DC" w14:textId="77777777" w:rsidR="00D52530" w:rsidRDefault="00D52530" w:rsidP="00E4342E">
            <w:pPr>
              <w:pStyle w:val="leftalignedtext"/>
            </w:pPr>
          </w:p>
        </w:tc>
        <w:tc>
          <w:tcPr>
            <w:tcW w:w="1082" w:type="dxa"/>
            <w:shd w:val="clear" w:color="auto" w:fill="FFFFFF"/>
          </w:tcPr>
          <w:p w14:paraId="17A8C9ED" w14:textId="01247417" w:rsidR="00D52530" w:rsidRPr="00C77AF9" w:rsidRDefault="00D52530" w:rsidP="00D52530">
            <w:pPr>
              <w:pStyle w:val="headingleft"/>
              <w:rPr>
                <w:sz w:val="18"/>
                <w:szCs w:val="18"/>
              </w:rPr>
            </w:pPr>
            <w:r w:rsidRPr="00C77AF9">
              <w:rPr>
                <w:color w:val="auto"/>
                <w:sz w:val="18"/>
                <w:szCs w:val="18"/>
              </w:rPr>
              <w:t>Bill To</w:t>
            </w:r>
            <w:r w:rsidR="00C77AF9" w:rsidRPr="00C77AF9">
              <w:rPr>
                <w:color w:val="auto"/>
                <w:sz w:val="18"/>
                <w:szCs w:val="18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/>
          </w:tcPr>
          <w:p w14:paraId="41574245" w14:textId="5FAD6E12" w:rsidR="00E811DA" w:rsidRPr="006A2A48" w:rsidRDefault="008968E7" w:rsidP="00E811DA">
            <w:pPr>
              <w:pStyle w:val="rightaligned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" w:name="Name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  <w:p w14:paraId="4B961B3F" w14:textId="77777777" w:rsidR="00E811DA" w:rsidRPr="00857D02" w:rsidRDefault="00E811DA" w:rsidP="00E811DA">
            <w:pPr>
              <w:pStyle w:val="rightalignedtext"/>
            </w:pPr>
          </w:p>
          <w:p w14:paraId="58A012FB" w14:textId="77777777" w:rsidR="00E811DA" w:rsidRPr="00857D02" w:rsidRDefault="00E811DA" w:rsidP="00E811DA">
            <w:pPr>
              <w:pStyle w:val="rightalignedtext"/>
            </w:pPr>
          </w:p>
          <w:p w14:paraId="100511E2" w14:textId="77777777" w:rsidR="00E811DA" w:rsidRPr="00857D02" w:rsidRDefault="00E811DA" w:rsidP="00E811DA">
            <w:pPr>
              <w:pStyle w:val="rightalignedtext"/>
            </w:pPr>
          </w:p>
          <w:p w14:paraId="2D8BD7C1" w14:textId="77777777" w:rsidR="00E811DA" w:rsidRPr="00857D02" w:rsidRDefault="00E811DA" w:rsidP="00E811DA">
            <w:pPr>
              <w:pStyle w:val="rightalignedtext"/>
            </w:pPr>
          </w:p>
          <w:p w14:paraId="68E0D9FB" w14:textId="77777777" w:rsidR="00D52530" w:rsidRPr="000E042A" w:rsidRDefault="00D52530" w:rsidP="008C5E9E">
            <w:pPr>
              <w:pStyle w:val="rightalignedtext"/>
            </w:pPr>
          </w:p>
        </w:tc>
      </w:tr>
      <w:tr w:rsidR="00783C23" w:rsidRPr="00912BEF" w14:paraId="4A7FE496" w14:textId="77777777" w:rsidTr="008C5E9E">
        <w:trPr>
          <w:trHeight w:val="288"/>
          <w:jc w:val="center"/>
        </w:trPr>
        <w:tc>
          <w:tcPr>
            <w:tcW w:w="1439" w:type="dxa"/>
            <w:shd w:val="clear" w:color="auto" w:fill="FFFFFF"/>
            <w:tcMar>
              <w:top w:w="0" w:type="dxa"/>
            </w:tcMar>
          </w:tcPr>
          <w:p w14:paraId="3EF0D89F" w14:textId="77777777" w:rsidR="00783C23" w:rsidRDefault="00783C23" w:rsidP="005C4038">
            <w:pPr>
              <w:pStyle w:val="headingleft"/>
            </w:pPr>
          </w:p>
        </w:tc>
        <w:tc>
          <w:tcPr>
            <w:tcW w:w="7921" w:type="dxa"/>
            <w:gridSpan w:val="9"/>
            <w:shd w:val="clear" w:color="auto" w:fill="FFFFFF"/>
          </w:tcPr>
          <w:p w14:paraId="38B31D82" w14:textId="77777777" w:rsidR="00783C23" w:rsidRDefault="00783C23" w:rsidP="00CF605F">
            <w:pPr>
              <w:pStyle w:val="leftalignedtext"/>
            </w:pPr>
          </w:p>
        </w:tc>
      </w:tr>
      <w:tr w:rsidR="00783C23" w:rsidRPr="00912BEF" w14:paraId="38C971B6" w14:textId="77777777" w:rsidTr="008C5E9E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27711899" w14:textId="77777777" w:rsidR="00783C23" w:rsidRPr="00912BEF" w:rsidRDefault="00783C23" w:rsidP="00CF605F"/>
        </w:tc>
      </w:tr>
      <w:tr w:rsidR="008C5E9E" w:rsidRPr="00912BEF" w14:paraId="159FD559" w14:textId="77777777" w:rsidTr="0084541E">
        <w:trPr>
          <w:gridAfter w:val="1"/>
          <w:wAfter w:w="149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0" w:type="dxa"/>
            </w:tcMar>
            <w:vAlign w:val="center"/>
          </w:tcPr>
          <w:p w14:paraId="231C1B93" w14:textId="77777777" w:rsidR="008C5E9E" w:rsidRPr="00912BEF" w:rsidRDefault="008C5E9E" w:rsidP="009C1CA5">
            <w:pPr>
              <w:pStyle w:val="columnheadings"/>
            </w:pPr>
            <w:r>
              <w:t>Item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085AA2AF" w14:textId="77777777" w:rsidR="008C5E9E" w:rsidRPr="00912BEF" w:rsidRDefault="008C5E9E" w:rsidP="009C1CA5">
            <w:pPr>
              <w:pStyle w:val="columnheadings"/>
            </w:pPr>
            <w:r>
              <w:t>Description</w:t>
            </w:r>
          </w:p>
        </w:tc>
        <w:tc>
          <w:tcPr>
            <w:tcW w:w="1471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181FC39B" w14:textId="77777777" w:rsidR="008C5E9E" w:rsidRPr="00912BEF" w:rsidRDefault="008C5E9E" w:rsidP="009C1CA5">
            <w:pPr>
              <w:pStyle w:val="columnheadings"/>
            </w:pPr>
            <w:r>
              <w:t>Amount</w:t>
            </w:r>
          </w:p>
        </w:tc>
      </w:tr>
      <w:tr w:rsidR="008C5E9E" w:rsidRPr="00912BEF" w14:paraId="1E6AC259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FC8681D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1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64EDD87" w14:textId="3C5255BC" w:rsidR="008C5E9E" w:rsidRPr="00C77AF9" w:rsidRDefault="008968E7" w:rsidP="002E651E">
            <w:pPr>
              <w:pStyle w:val="leftalignedtex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03110502"/>
                <w:placeholder>
                  <w:docPart w:val="E5E61982C53249249D771E6CC8A99C69"/>
                </w:placeholder>
              </w:sdtPr>
              <w:sdtEndPr/>
              <w:sdtContent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_1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4" w:name="ClubName_1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rPr>
                    <w:sz w:val="18"/>
                    <w:szCs w:val="18"/>
                  </w:rPr>
                  <w:fldChar w:fldCharType="end"/>
                </w:r>
                <w:bookmarkEnd w:id="4"/>
              </w:sdtContent>
            </w:sdt>
            <w:r w:rsidR="002E651E">
              <w:rPr>
                <w:sz w:val="18"/>
                <w:szCs w:val="18"/>
              </w:rPr>
              <w:t xml:space="preserve"> </w:t>
            </w:r>
            <w:r w:rsidR="008C5E9E" w:rsidRPr="00C77AF9">
              <w:rPr>
                <w:sz w:val="18"/>
                <w:szCs w:val="18"/>
              </w:rPr>
              <w:t>Club Dues</w:t>
            </w:r>
            <w:r w:rsidR="00D4119B">
              <w:rPr>
                <w:sz w:val="18"/>
                <w:szCs w:val="18"/>
              </w:rPr>
              <w:t xml:space="preserve"> for </w:t>
            </w:r>
            <w:r w:rsidR="00C70D02">
              <w:rPr>
                <w:sz w:val="18"/>
                <w:szCs w:val="18"/>
              </w:rPr>
              <w:t>next</w:t>
            </w:r>
            <w:r w:rsidR="00C13AA6">
              <w:rPr>
                <w:sz w:val="18"/>
                <w:szCs w:val="18"/>
              </w:rPr>
              <w:t xml:space="preserve"> term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A955857" w14:textId="5985862D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8C61AE">
              <w:rPr>
                <w:sz w:val="18"/>
                <w:szCs w:val="18"/>
              </w:rPr>
              <w:t>5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1EA28B9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00AE816A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tbl>
            <w:tblPr>
              <w:tblW w:w="757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71"/>
            </w:tblGrid>
            <w:tr w:rsidR="00C13AA6" w:rsidRPr="00C13AA6" w14:paraId="22B3E89C" w14:textId="77777777" w:rsidTr="00F964D0">
              <w:trPr>
                <w:trHeight w:val="103"/>
              </w:trPr>
              <w:tc>
                <w:tcPr>
                  <w:tcW w:w="7571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A04BC2C" w14:textId="7EC7CBE9" w:rsidR="00C13AA6" w:rsidRPr="00C13AA6" w:rsidRDefault="008968E7" w:rsidP="00C13AA6">
                  <w:pPr>
                    <w:widowControl w:val="0"/>
                    <w:rPr>
                      <w:sz w:val="16"/>
                      <w:szCs w:val="16"/>
                    </w:rPr>
                  </w:pPr>
                  <w:r>
                    <w:rPr>
                      <w:sz w:val="20"/>
                      <w:szCs w:val="20"/>
                    </w:rPr>
                    <w:fldChar w:fldCharType="begin">
                      <w:ffData>
                        <w:name w:val="ProgTermRange"/>
                        <w:enabled/>
                        <w:calcOnExit w:val="0"/>
                        <w:textInput>
                          <w:default w:val="ProgTermRange"/>
                        </w:textInput>
                      </w:ffData>
                    </w:fldChar>
                  </w:r>
                  <w:bookmarkStart w:id="5" w:name="ProgTermRange"/>
                  <w:r>
                    <w:rPr>
                      <w:sz w:val="20"/>
                      <w:szCs w:val="20"/>
                    </w:rPr>
                    <w:instrText xml:space="preserve"> FORMTEXT </w:instrTex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ProgTermRange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bookmarkEnd w:id="5"/>
                </w:p>
              </w:tc>
            </w:tr>
          </w:tbl>
          <w:p w14:paraId="41A77202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FCDA0E7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598F84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CD31419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2</w:t>
            </w: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CFD7A45" w14:textId="1F9952F4" w:rsidR="00C77AF9" w:rsidRDefault="008C5E9E" w:rsidP="008C5E9E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*Toastmasters International Dues</w:t>
            </w:r>
            <w:r w:rsidR="00D4119B">
              <w:rPr>
                <w:sz w:val="18"/>
                <w:szCs w:val="18"/>
              </w:rPr>
              <w:t xml:space="preserve"> for next term</w:t>
            </w:r>
          </w:p>
          <w:p w14:paraId="28B6EBE9" w14:textId="301E20E5" w:rsidR="008C5E9E" w:rsidRPr="00C77AF9" w:rsidRDefault="00C13AA6" w:rsidP="003B5336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</w:t>
            </w:r>
            <w:r w:rsidR="008968E7">
              <w:rPr>
                <w:sz w:val="20"/>
                <w:szCs w:val="20"/>
              </w:rPr>
              <w:fldChar w:fldCharType="begin">
                <w:ffData>
                  <w:name w:val="TmTermRange"/>
                  <w:enabled/>
                  <w:calcOnExit w:val="0"/>
                  <w:textInput>
                    <w:default w:val="TmTermRange"/>
                  </w:textInput>
                </w:ffData>
              </w:fldChar>
            </w:r>
            <w:bookmarkStart w:id="6" w:name="TmTermRange"/>
            <w:r w:rsidR="008968E7">
              <w:rPr>
                <w:sz w:val="20"/>
                <w:szCs w:val="20"/>
              </w:rPr>
              <w:instrText xml:space="preserve"> FORMTEXT </w:instrText>
            </w:r>
            <w:r w:rsidR="008968E7">
              <w:rPr>
                <w:sz w:val="20"/>
                <w:szCs w:val="20"/>
              </w:rPr>
            </w:r>
            <w:r w:rsidR="008968E7">
              <w:rPr>
                <w:sz w:val="20"/>
                <w:szCs w:val="20"/>
              </w:rPr>
              <w:fldChar w:fldCharType="separate"/>
            </w:r>
            <w:r w:rsidR="008968E7">
              <w:rPr>
                <w:noProof/>
                <w:sz w:val="20"/>
                <w:szCs w:val="20"/>
              </w:rPr>
              <w:t>TmTermRange</w:t>
            </w:r>
            <w:r w:rsidR="008968E7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C85018B" w14:textId="597AD385" w:rsidR="008C5E9E" w:rsidRPr="00C77AF9" w:rsidRDefault="00F65493" w:rsidP="00EC37A2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EC37A2">
              <w:rPr>
                <w:sz w:val="18"/>
                <w:szCs w:val="18"/>
              </w:rPr>
              <w:t>0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38007A2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87A94C3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A9E12B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3010C6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E1C51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55C3977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27B5521" w14:textId="77777777" w:rsidR="00D4119B" w:rsidRDefault="00D4119B" w:rsidP="003046E2">
            <w:pPr>
              <w:rPr>
                <w:sz w:val="18"/>
                <w:szCs w:val="18"/>
              </w:rPr>
            </w:pPr>
          </w:p>
          <w:p w14:paraId="54E87D4D" w14:textId="0D6600E6" w:rsidR="003B5336" w:rsidRDefault="008C5E9E" w:rsidP="002E651E">
            <w:pPr>
              <w:pStyle w:val="leftalignedtex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*</w:t>
            </w:r>
            <w:r w:rsidR="002E651E">
              <w:t xml:space="preserve"> </w:t>
            </w:r>
            <w:sdt>
              <w:sdtPr>
                <w:rPr>
                  <w:sz w:val="18"/>
                  <w:szCs w:val="18"/>
                </w:rPr>
                <w:id w:val="-1194917415"/>
                <w:placeholder>
                  <w:docPart w:val="3EFA7630645448D698CEABBB3CEC4069"/>
                </w:placeholder>
              </w:sdtPr>
              <w:sdtEndPr/>
              <w:sdtContent>
                <w:r w:rsidR="008968E7">
                  <w:rPr>
                    <w:sz w:val="18"/>
                    <w:szCs w:val="18"/>
                  </w:rPr>
                  <w:fldChar w:fldCharType="begin">
                    <w:ffData>
                      <w:name w:val="CompanyName"/>
                      <w:enabled/>
                      <w:calcOnExit w:val="0"/>
                      <w:textInput>
                        <w:default w:val="CompanyName"/>
                      </w:textInput>
                    </w:ffData>
                  </w:fldChar>
                </w:r>
                <w:bookmarkStart w:id="7" w:name="CompanyName"/>
                <w:r w:rsidR="008968E7">
                  <w:rPr>
                    <w:sz w:val="18"/>
                    <w:szCs w:val="18"/>
                  </w:rPr>
                  <w:instrText xml:space="preserve"> FORMTEXT </w:instrText>
                </w:r>
                <w:r w:rsidR="008968E7">
                  <w:rPr>
                    <w:sz w:val="18"/>
                    <w:szCs w:val="18"/>
                  </w:rPr>
                </w:r>
                <w:r w:rsidR="008968E7">
                  <w:rPr>
                    <w:sz w:val="18"/>
                    <w:szCs w:val="18"/>
                  </w:rPr>
                  <w:fldChar w:fldCharType="separate"/>
                </w:r>
                <w:r w:rsidR="008968E7">
                  <w:rPr>
                    <w:noProof/>
                    <w:sz w:val="18"/>
                    <w:szCs w:val="18"/>
                  </w:rPr>
                  <w:t>CompanyName</w:t>
                </w:r>
                <w:r w:rsidR="008968E7">
                  <w:rPr>
                    <w:sz w:val="18"/>
                    <w:szCs w:val="18"/>
                  </w:rPr>
                  <w:fldChar w:fldCharType="end"/>
                </w:r>
                <w:bookmarkEnd w:id="7"/>
              </w:sdtContent>
            </w:sdt>
            <w:r w:rsidR="003B5336">
              <w:rPr>
                <w:sz w:val="18"/>
                <w:szCs w:val="18"/>
              </w:rPr>
              <w:t xml:space="preserve"> </w:t>
            </w:r>
            <w:bookmarkStart w:id="8" w:name="_GoBack"/>
            <w:bookmarkEnd w:id="8"/>
            <w:r w:rsidR="003B5336">
              <w:rPr>
                <w:sz w:val="18"/>
                <w:szCs w:val="18"/>
              </w:rPr>
              <w:t>will pay</w:t>
            </w:r>
            <w:r w:rsidR="00EC37A2">
              <w:rPr>
                <w:sz w:val="18"/>
                <w:szCs w:val="18"/>
              </w:rPr>
              <w:t xml:space="preserve"> </w:t>
            </w:r>
            <w:r w:rsidR="0084541E">
              <w:rPr>
                <w:sz w:val="18"/>
                <w:szCs w:val="18"/>
              </w:rPr>
              <w:t xml:space="preserve">your </w:t>
            </w:r>
            <w:r w:rsidR="00EC37A2">
              <w:rPr>
                <w:sz w:val="18"/>
                <w:szCs w:val="18"/>
              </w:rPr>
              <w:t>$</w:t>
            </w:r>
            <w:r w:rsidR="00F075DB">
              <w:rPr>
                <w:sz w:val="18"/>
                <w:szCs w:val="18"/>
              </w:rPr>
              <w:t>45</w:t>
            </w:r>
            <w:r w:rsidR="00EC37A2">
              <w:rPr>
                <w:sz w:val="18"/>
                <w:szCs w:val="18"/>
              </w:rPr>
              <w:t xml:space="preserve"> Toastmasters International </w:t>
            </w:r>
            <w:r w:rsidR="0084541E">
              <w:rPr>
                <w:sz w:val="18"/>
                <w:szCs w:val="18"/>
              </w:rPr>
              <w:t xml:space="preserve">dues </w:t>
            </w:r>
            <w:r w:rsidR="003B5336">
              <w:rPr>
                <w:sz w:val="18"/>
                <w:szCs w:val="18"/>
              </w:rPr>
              <w:t xml:space="preserve">since </w:t>
            </w:r>
            <w:r w:rsidR="00EC37A2" w:rsidRPr="00EC37A2">
              <w:rPr>
                <w:i/>
                <w:sz w:val="18"/>
                <w:szCs w:val="18"/>
              </w:rPr>
              <w:t xml:space="preserve">you </w:t>
            </w:r>
            <w:r w:rsidRPr="00EC37A2">
              <w:rPr>
                <w:i/>
                <w:sz w:val="18"/>
                <w:szCs w:val="18"/>
              </w:rPr>
              <w:t>fulfill</w:t>
            </w:r>
            <w:r w:rsidR="003B5336">
              <w:rPr>
                <w:i/>
                <w:sz w:val="18"/>
                <w:szCs w:val="18"/>
              </w:rPr>
              <w:t>ed</w:t>
            </w:r>
            <w:r w:rsidR="001427CC">
              <w:rPr>
                <w:i/>
                <w:sz w:val="18"/>
                <w:szCs w:val="18"/>
              </w:rPr>
              <w:t xml:space="preserve"> at least</w:t>
            </w:r>
            <w:r w:rsidRPr="00EC37A2">
              <w:rPr>
                <w:i/>
                <w:sz w:val="18"/>
                <w:szCs w:val="18"/>
              </w:rPr>
              <w:t xml:space="preserve"> </w:t>
            </w:r>
            <w:r w:rsidR="00EC37A2" w:rsidRPr="00EC37A2">
              <w:rPr>
                <w:i/>
                <w:sz w:val="18"/>
                <w:szCs w:val="18"/>
              </w:rPr>
              <w:t>4</w:t>
            </w:r>
            <w:r w:rsidRPr="00EC37A2">
              <w:rPr>
                <w:i/>
                <w:sz w:val="18"/>
                <w:szCs w:val="18"/>
              </w:rPr>
              <w:t xml:space="preserve"> meeting roles</w:t>
            </w:r>
            <w:r w:rsidR="0084541E">
              <w:rPr>
                <w:i/>
                <w:sz w:val="18"/>
                <w:szCs w:val="18"/>
              </w:rPr>
              <w:t xml:space="preserve"> </w:t>
            </w:r>
            <w:r w:rsidR="003B5336">
              <w:rPr>
                <w:i/>
                <w:sz w:val="18"/>
                <w:szCs w:val="18"/>
              </w:rPr>
              <w:t xml:space="preserve">this </w:t>
            </w:r>
            <w:r w:rsidR="0084541E">
              <w:rPr>
                <w:i/>
                <w:sz w:val="18"/>
                <w:szCs w:val="18"/>
              </w:rPr>
              <w:t>term</w:t>
            </w:r>
            <w:r w:rsidR="003B5336">
              <w:rPr>
                <w:i/>
                <w:sz w:val="18"/>
                <w:szCs w:val="18"/>
              </w:rPr>
              <w:t xml:space="preserve"> (in 4 separate meetings)</w:t>
            </w:r>
            <w:r w:rsidR="003B5336">
              <w:rPr>
                <w:sz w:val="18"/>
                <w:szCs w:val="18"/>
              </w:rPr>
              <w:t>.</w:t>
            </w:r>
          </w:p>
          <w:p w14:paraId="26057CC9" w14:textId="77777777" w:rsidR="003B5336" w:rsidRDefault="003B5336" w:rsidP="003046E2">
            <w:pPr>
              <w:rPr>
                <w:sz w:val="18"/>
                <w:szCs w:val="18"/>
              </w:rPr>
            </w:pPr>
          </w:p>
          <w:p w14:paraId="3E153C48" w14:textId="56FF1C66" w:rsidR="008C5E9E" w:rsidRPr="00C77AF9" w:rsidRDefault="003B5336" w:rsidP="003B5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Thanks for your participation this term!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FB67CE2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87DBF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E51E448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AF8674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6C60A58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12D6E7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50F42DD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84FCD6" w14:textId="2AC000A0" w:rsidR="008C5E9E" w:rsidRPr="0098048C" w:rsidRDefault="008C5E9E" w:rsidP="00E4342E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9E494CF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C60DAD4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6F2A317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67927C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16B4C73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656E7D7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AB7C504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70E07AA" w14:textId="56607C9F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48DD19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014B2A86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F090231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A5D88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070C53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58CC59BB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BAB1219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CE22FFF" w14:textId="22E4BE3D" w:rsidR="008C5E9E" w:rsidRPr="00C77AF9" w:rsidRDefault="0098048C" w:rsidP="00E4342E">
            <w:pPr>
              <w:rPr>
                <w:sz w:val="18"/>
                <w:szCs w:val="18"/>
              </w:rPr>
            </w:pPr>
            <w:r w:rsidRPr="00C77AF9">
              <w:rPr>
                <w:sz w:val="22"/>
                <w:szCs w:val="22"/>
              </w:rPr>
              <w:t xml:space="preserve">Cash or Check payments </w:t>
            </w:r>
            <w:r>
              <w:rPr>
                <w:sz w:val="22"/>
                <w:szCs w:val="22"/>
              </w:rPr>
              <w:t xml:space="preserve">are </w:t>
            </w:r>
            <w:r w:rsidRPr="00C77AF9">
              <w:rPr>
                <w:sz w:val="22"/>
                <w:szCs w:val="22"/>
              </w:rPr>
              <w:t>accepted.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C580BDF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96661A0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29B2E2E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476CFC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2CC3F4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1912A7E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7BC05E0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33A388A" w14:textId="5457742F" w:rsidR="008C5E9E" w:rsidRPr="00C77AF9" w:rsidRDefault="0098048C" w:rsidP="002E651E">
            <w:pPr>
              <w:pStyle w:val="leftalignedtext"/>
              <w:rPr>
                <w:sz w:val="18"/>
                <w:szCs w:val="18"/>
              </w:rPr>
            </w:pPr>
            <w:r w:rsidRPr="00650CED">
              <w:rPr>
                <w:sz w:val="22"/>
                <w:szCs w:val="22"/>
              </w:rPr>
              <w:t xml:space="preserve">Please make checks payable to </w:t>
            </w:r>
            <w:sdt>
              <w:sdtPr>
                <w:rPr>
                  <w:sz w:val="18"/>
                  <w:szCs w:val="18"/>
                </w:rPr>
                <w:id w:val="-583375865"/>
                <w:placeholder>
                  <w:docPart w:val="7071CA24D78C4D879A37C03725082247"/>
                </w:placeholder>
              </w:sdtPr>
              <w:sdtEndPr/>
              <w:sdtContent>
                <w:r w:rsidR="008968E7">
                  <w:rPr>
                    <w:sz w:val="18"/>
                    <w:szCs w:val="18"/>
                  </w:rPr>
                  <w:fldChar w:fldCharType="begin">
                    <w:ffData>
                      <w:name w:val="ClubName_2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9" w:name="ClubName_2"/>
                <w:r w:rsidR="008968E7">
                  <w:rPr>
                    <w:sz w:val="18"/>
                    <w:szCs w:val="18"/>
                  </w:rPr>
                  <w:instrText xml:space="preserve"> FORMTEXT </w:instrText>
                </w:r>
                <w:r w:rsidR="008968E7">
                  <w:rPr>
                    <w:sz w:val="18"/>
                    <w:szCs w:val="18"/>
                  </w:rPr>
                </w:r>
                <w:r w:rsidR="008968E7">
                  <w:rPr>
                    <w:sz w:val="18"/>
                    <w:szCs w:val="18"/>
                  </w:rPr>
                  <w:fldChar w:fldCharType="separate"/>
                </w:r>
                <w:r w:rsidR="008968E7">
                  <w:rPr>
                    <w:noProof/>
                    <w:sz w:val="18"/>
                    <w:szCs w:val="18"/>
                  </w:rPr>
                  <w:t>ClubName</w:t>
                </w:r>
                <w:r w:rsidR="008968E7">
                  <w:rPr>
                    <w:sz w:val="18"/>
                    <w:szCs w:val="18"/>
                  </w:rPr>
                  <w:fldChar w:fldCharType="end"/>
                </w:r>
                <w:bookmarkEnd w:id="9"/>
              </w:sdtContent>
            </w:sdt>
            <w:r w:rsidRPr="00650CED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B9801FE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4FF3CC52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B50E80B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E2E00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FB9A4C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7B7F63D8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6F2580E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A28EB00" w14:textId="77777777" w:rsidR="008C5E9E" w:rsidRPr="00C77AF9" w:rsidRDefault="00F65493" w:rsidP="00F65493">
            <w:pPr>
              <w:jc w:val="righ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Total</w:t>
            </w:r>
            <w:r w:rsidR="007330E8" w:rsidRPr="00C77AF9">
              <w:rPr>
                <w:sz w:val="18"/>
                <w:szCs w:val="18"/>
              </w:rPr>
              <w:t>: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ECC37A3" w14:textId="5A683A5F" w:rsidR="008C5E9E" w:rsidRPr="00C77AF9" w:rsidRDefault="007330E8" w:rsidP="00EC37A2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8C61AE">
              <w:rPr>
                <w:sz w:val="18"/>
                <w:szCs w:val="18"/>
              </w:rPr>
              <w:t>5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</w:tbl>
    <w:p w14:paraId="6AA31991" w14:textId="77777777" w:rsidR="009C071E" w:rsidRPr="009C071E" w:rsidRDefault="009C071E" w:rsidP="009C071E">
      <w:pPr>
        <w:ind w:left="360"/>
        <w:rPr>
          <w:sz w:val="20"/>
          <w:szCs w:val="20"/>
        </w:rPr>
      </w:pPr>
    </w:p>
    <w:p w14:paraId="045DAC15" w14:textId="4ABE0C26" w:rsidR="0098048C" w:rsidRDefault="0093619B" w:rsidP="0098048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Please</w:t>
      </w:r>
      <w:r w:rsidR="0098048C" w:rsidRPr="00184D4B">
        <w:rPr>
          <w:sz w:val="20"/>
          <w:szCs w:val="20"/>
        </w:rPr>
        <w:t xml:space="preserve"> send your dues to </w:t>
      </w:r>
      <w:r w:rsidR="008968E7">
        <w:rPr>
          <w:sz w:val="20"/>
          <w:szCs w:val="20"/>
        </w:rPr>
        <w:fldChar w:fldCharType="begin">
          <w:ffData>
            <w:name w:val="TreasurerTitle"/>
            <w:enabled/>
            <w:calcOnExit w:val="0"/>
            <w:textInput>
              <w:default w:val="TreasurerTitle"/>
            </w:textInput>
          </w:ffData>
        </w:fldChar>
      </w:r>
      <w:bookmarkStart w:id="10" w:name="TreasurerTitle"/>
      <w:r w:rsidR="008968E7">
        <w:rPr>
          <w:sz w:val="20"/>
          <w:szCs w:val="20"/>
        </w:rPr>
        <w:instrText xml:space="preserve"> FORMTEXT </w:instrText>
      </w:r>
      <w:r w:rsidR="008968E7">
        <w:rPr>
          <w:sz w:val="20"/>
          <w:szCs w:val="20"/>
        </w:rPr>
      </w:r>
      <w:r w:rsidR="008968E7">
        <w:rPr>
          <w:sz w:val="20"/>
          <w:szCs w:val="20"/>
        </w:rPr>
        <w:fldChar w:fldCharType="separate"/>
      </w:r>
      <w:r w:rsidR="008968E7">
        <w:rPr>
          <w:noProof/>
          <w:sz w:val="20"/>
          <w:szCs w:val="20"/>
        </w:rPr>
        <w:t>TreasurerTitle</w:t>
      </w:r>
      <w:r w:rsidR="008968E7">
        <w:rPr>
          <w:sz w:val="20"/>
          <w:szCs w:val="20"/>
        </w:rPr>
        <w:fldChar w:fldCharType="end"/>
      </w:r>
      <w:bookmarkEnd w:id="10"/>
      <w:r w:rsidR="0066048E">
        <w:rPr>
          <w:sz w:val="20"/>
          <w:szCs w:val="20"/>
        </w:rPr>
        <w:fldChar w:fldCharType="begin"/>
      </w:r>
      <w:r w:rsidR="0066048E">
        <w:rPr>
          <w:sz w:val="20"/>
          <w:szCs w:val="20"/>
        </w:rPr>
        <w:instrText xml:space="preserve"> DOCVARIABLE  TreasurerNameAndBox  \* MERGEFORMAT </w:instrText>
      </w:r>
      <w:r w:rsidR="0066048E">
        <w:rPr>
          <w:sz w:val="20"/>
          <w:szCs w:val="20"/>
        </w:rPr>
        <w:fldChar w:fldCharType="end"/>
      </w:r>
      <w:r w:rsidR="0098048C" w:rsidRPr="00184D4B">
        <w:rPr>
          <w:sz w:val="20"/>
          <w:szCs w:val="20"/>
        </w:rPr>
        <w:t xml:space="preserve">.  </w:t>
      </w:r>
    </w:p>
    <w:p w14:paraId="189F5196" w14:textId="77777777" w:rsidR="0098048C" w:rsidRPr="00184D4B" w:rsidRDefault="0098048C" w:rsidP="0098048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84D4B">
        <w:rPr>
          <w:sz w:val="20"/>
          <w:szCs w:val="20"/>
        </w:rPr>
        <w:t>I will email a receipt when I receive them.</w:t>
      </w:r>
    </w:p>
    <w:p w14:paraId="3309A48F" w14:textId="77777777" w:rsidR="0098048C" w:rsidRDefault="0098048C" w:rsidP="0098048C">
      <w:pPr>
        <w:rPr>
          <w:b/>
        </w:rPr>
      </w:pPr>
    </w:p>
    <w:p w14:paraId="26C7F0D7" w14:textId="77777777" w:rsidR="00650CED" w:rsidRDefault="00650CED" w:rsidP="00CF605F">
      <w:pPr>
        <w:rPr>
          <w:b/>
        </w:rPr>
      </w:pPr>
    </w:p>
    <w:p w14:paraId="07847D67" w14:textId="77777777" w:rsidR="00650CED" w:rsidRPr="00650CED" w:rsidRDefault="00650CED" w:rsidP="0093619B">
      <w:pPr>
        <w:ind w:left="720"/>
        <w:rPr>
          <w:b/>
          <w:u w:val="single"/>
        </w:rPr>
      </w:pPr>
      <w:r w:rsidRPr="00650CED">
        <w:rPr>
          <w:b/>
          <w:u w:val="single"/>
        </w:rPr>
        <w:t>If you have any questions concerning this invoice, contact:</w:t>
      </w:r>
    </w:p>
    <w:p w14:paraId="00CB994F" w14:textId="5D472C98" w:rsidR="00650CED" w:rsidRPr="00650CED" w:rsidRDefault="009C7728" w:rsidP="0093619B">
      <w:pPr>
        <w:ind w:left="720"/>
        <w:rPr>
          <w:b/>
        </w:rPr>
      </w:pPr>
      <w:r>
        <w:rPr>
          <w:b/>
        </w:rPr>
        <w:t>V.P Membership</w:t>
      </w:r>
      <w:r w:rsidR="00650CED" w:rsidRPr="00650CED">
        <w:rPr>
          <w:b/>
        </w:rPr>
        <w:t>:</w:t>
      </w:r>
      <w:r w:rsidR="003B6943">
        <w:rPr>
          <w:b/>
        </w:rPr>
        <w:tab/>
      </w:r>
      <w:r w:rsidR="008968E7">
        <w:rPr>
          <w:b/>
        </w:rPr>
        <w:fldChar w:fldCharType="begin">
          <w:ffData>
            <w:name w:val="VpMembershipName"/>
            <w:enabled/>
            <w:calcOnExit w:val="0"/>
            <w:textInput>
              <w:default w:val="VpMembershipName"/>
            </w:textInput>
          </w:ffData>
        </w:fldChar>
      </w:r>
      <w:bookmarkStart w:id="11" w:name="VpMembershipName"/>
      <w:r w:rsidR="008968E7">
        <w:rPr>
          <w:b/>
        </w:rPr>
        <w:instrText xml:space="preserve"> FORMTEXT </w:instrText>
      </w:r>
      <w:r w:rsidR="008968E7">
        <w:rPr>
          <w:b/>
        </w:rPr>
      </w:r>
      <w:r w:rsidR="008968E7">
        <w:rPr>
          <w:b/>
        </w:rPr>
        <w:fldChar w:fldCharType="separate"/>
      </w:r>
      <w:r w:rsidR="008968E7">
        <w:rPr>
          <w:b/>
          <w:noProof/>
        </w:rPr>
        <w:t>VpMembershipName</w:t>
      </w:r>
      <w:r w:rsidR="008968E7">
        <w:rPr>
          <w:b/>
        </w:rPr>
        <w:fldChar w:fldCharType="end"/>
      </w:r>
      <w:bookmarkEnd w:id="11"/>
      <w:r w:rsidR="00650CED">
        <w:rPr>
          <w:b/>
        </w:rPr>
        <w:tab/>
      </w:r>
      <w:r w:rsidR="008968E7">
        <w:rPr>
          <w:b/>
        </w:rPr>
        <w:fldChar w:fldCharType="begin">
          <w:ffData>
            <w:name w:val="VpMembershipPhone"/>
            <w:enabled/>
            <w:calcOnExit w:val="0"/>
            <w:textInput>
              <w:default w:val="VpMembershipPhone"/>
            </w:textInput>
          </w:ffData>
        </w:fldChar>
      </w:r>
      <w:bookmarkStart w:id="12" w:name="VpMembershipPhone"/>
      <w:r w:rsidR="008968E7">
        <w:rPr>
          <w:b/>
        </w:rPr>
        <w:instrText xml:space="preserve"> FORMTEXT </w:instrText>
      </w:r>
      <w:r w:rsidR="008968E7">
        <w:rPr>
          <w:b/>
        </w:rPr>
      </w:r>
      <w:r w:rsidR="008968E7">
        <w:rPr>
          <w:b/>
        </w:rPr>
        <w:fldChar w:fldCharType="separate"/>
      </w:r>
      <w:r w:rsidR="008968E7">
        <w:rPr>
          <w:b/>
          <w:noProof/>
        </w:rPr>
        <w:t>VpMembershipPhone</w:t>
      </w:r>
      <w:r w:rsidR="008968E7">
        <w:rPr>
          <w:b/>
        </w:rPr>
        <w:fldChar w:fldCharType="end"/>
      </w:r>
      <w:bookmarkEnd w:id="12"/>
    </w:p>
    <w:p w14:paraId="5F6F38BA" w14:textId="463C2BB8" w:rsidR="00650CED" w:rsidRDefault="00650CED" w:rsidP="0093619B">
      <w:pPr>
        <w:ind w:left="720"/>
        <w:rPr>
          <w:b/>
        </w:rPr>
      </w:pPr>
      <w:r w:rsidRPr="00650CED">
        <w:rPr>
          <w:b/>
        </w:rPr>
        <w:t>Treasurer:</w:t>
      </w:r>
      <w:r>
        <w:rPr>
          <w:b/>
        </w:rPr>
        <w:tab/>
      </w:r>
      <w:r w:rsidR="008968E7">
        <w:rPr>
          <w:b/>
        </w:rPr>
        <w:fldChar w:fldCharType="begin">
          <w:ffData>
            <w:name w:val="TreasurerName"/>
            <w:enabled/>
            <w:calcOnExit w:val="0"/>
            <w:textInput>
              <w:default w:val="TreasurerName"/>
            </w:textInput>
          </w:ffData>
        </w:fldChar>
      </w:r>
      <w:bookmarkStart w:id="13" w:name="TreasurerName"/>
      <w:r w:rsidR="008968E7">
        <w:rPr>
          <w:b/>
        </w:rPr>
        <w:instrText xml:space="preserve"> FORMTEXT </w:instrText>
      </w:r>
      <w:r w:rsidR="008968E7">
        <w:rPr>
          <w:b/>
        </w:rPr>
      </w:r>
      <w:r w:rsidR="008968E7">
        <w:rPr>
          <w:b/>
        </w:rPr>
        <w:fldChar w:fldCharType="separate"/>
      </w:r>
      <w:r w:rsidR="008968E7">
        <w:rPr>
          <w:b/>
          <w:noProof/>
        </w:rPr>
        <w:t>TreasurerName</w:t>
      </w:r>
      <w:r w:rsidR="008968E7">
        <w:rPr>
          <w:b/>
        </w:rPr>
        <w:fldChar w:fldCharType="end"/>
      </w:r>
      <w:bookmarkEnd w:id="13"/>
      <w:r>
        <w:rPr>
          <w:b/>
        </w:rPr>
        <w:tab/>
      </w:r>
      <w:r w:rsidR="008968E7">
        <w:rPr>
          <w:b/>
        </w:rPr>
        <w:fldChar w:fldCharType="begin">
          <w:ffData>
            <w:name w:val="TreasurerPhone"/>
            <w:enabled/>
            <w:calcOnExit w:val="0"/>
            <w:textInput>
              <w:default w:val="TreasurerPhone"/>
            </w:textInput>
          </w:ffData>
        </w:fldChar>
      </w:r>
      <w:bookmarkStart w:id="14" w:name="TreasurerPhone"/>
      <w:r w:rsidR="008968E7">
        <w:rPr>
          <w:b/>
        </w:rPr>
        <w:instrText xml:space="preserve"> FORMTEXT </w:instrText>
      </w:r>
      <w:r w:rsidR="008968E7">
        <w:rPr>
          <w:b/>
        </w:rPr>
      </w:r>
      <w:r w:rsidR="008968E7">
        <w:rPr>
          <w:b/>
        </w:rPr>
        <w:fldChar w:fldCharType="separate"/>
      </w:r>
      <w:r w:rsidR="008968E7">
        <w:rPr>
          <w:b/>
          <w:noProof/>
        </w:rPr>
        <w:t>TreasurerPhone</w:t>
      </w:r>
      <w:r w:rsidR="008968E7">
        <w:rPr>
          <w:b/>
        </w:rPr>
        <w:fldChar w:fldCharType="end"/>
      </w:r>
      <w:bookmarkEnd w:id="14"/>
      <w:r>
        <w:rPr>
          <w:b/>
        </w:rPr>
        <w:tab/>
      </w:r>
    </w:p>
    <w:p w14:paraId="52FFD7D5" w14:textId="77777777" w:rsidR="00650CED" w:rsidRDefault="00650CED" w:rsidP="00CF605F"/>
    <w:p w14:paraId="430EE97B" w14:textId="2E1FEC7A" w:rsidR="00EC37A2" w:rsidRPr="00EC37A2" w:rsidRDefault="00EC37A2" w:rsidP="00EC37A2">
      <w:pPr>
        <w:jc w:val="center"/>
        <w:rPr>
          <w:rStyle w:val="Emphasis"/>
          <w:color w:val="0070C0"/>
          <w:sz w:val="36"/>
          <w:szCs w:val="36"/>
        </w:rPr>
      </w:pPr>
      <w:r w:rsidRPr="00EC37A2">
        <w:rPr>
          <w:rStyle w:val="Emphasis"/>
          <w:color w:val="0070C0"/>
          <w:sz w:val="36"/>
          <w:szCs w:val="36"/>
        </w:rPr>
        <w:t>Thank You for your membership!</w:t>
      </w:r>
    </w:p>
    <w:sectPr w:rsidR="00EC37A2" w:rsidRPr="00EC37A2" w:rsidSect="00650C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0ACB"/>
    <w:multiLevelType w:val="hybridMultilevel"/>
    <w:tmpl w:val="4B101F2C"/>
    <w:lvl w:ilvl="0" w:tplc="AE86CA2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6C2"/>
    <w:multiLevelType w:val="hybridMultilevel"/>
    <w:tmpl w:val="267A9386"/>
    <w:lvl w:ilvl="0" w:tplc="5910416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A4F"/>
    <w:multiLevelType w:val="hybridMultilevel"/>
    <w:tmpl w:val="FC143168"/>
    <w:lvl w:ilvl="0" w:tplc="8D486F9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E9E"/>
    <w:rsid w:val="00010191"/>
    <w:rsid w:val="0001648B"/>
    <w:rsid w:val="00024856"/>
    <w:rsid w:val="000276DF"/>
    <w:rsid w:val="00061BE1"/>
    <w:rsid w:val="000653AC"/>
    <w:rsid w:val="000708E1"/>
    <w:rsid w:val="000D6448"/>
    <w:rsid w:val="000E042A"/>
    <w:rsid w:val="000F6B47"/>
    <w:rsid w:val="000F7D4F"/>
    <w:rsid w:val="0010556E"/>
    <w:rsid w:val="001119DF"/>
    <w:rsid w:val="00130F5B"/>
    <w:rsid w:val="0013156D"/>
    <w:rsid w:val="00140EA0"/>
    <w:rsid w:val="001427CC"/>
    <w:rsid w:val="001553FA"/>
    <w:rsid w:val="00161DB3"/>
    <w:rsid w:val="00174A47"/>
    <w:rsid w:val="00181917"/>
    <w:rsid w:val="001B4F7A"/>
    <w:rsid w:val="001B70FF"/>
    <w:rsid w:val="001C7262"/>
    <w:rsid w:val="001E5421"/>
    <w:rsid w:val="001F0F9F"/>
    <w:rsid w:val="002025E8"/>
    <w:rsid w:val="00202E66"/>
    <w:rsid w:val="00204D8A"/>
    <w:rsid w:val="0020754D"/>
    <w:rsid w:val="00227D2A"/>
    <w:rsid w:val="00237E66"/>
    <w:rsid w:val="00250BFC"/>
    <w:rsid w:val="002511AA"/>
    <w:rsid w:val="002523E9"/>
    <w:rsid w:val="00252D3A"/>
    <w:rsid w:val="00284CB4"/>
    <w:rsid w:val="00285970"/>
    <w:rsid w:val="00297A63"/>
    <w:rsid w:val="002D128D"/>
    <w:rsid w:val="002E0E13"/>
    <w:rsid w:val="002E651E"/>
    <w:rsid w:val="002F13D7"/>
    <w:rsid w:val="002F6035"/>
    <w:rsid w:val="00304275"/>
    <w:rsid w:val="003046E2"/>
    <w:rsid w:val="003055DC"/>
    <w:rsid w:val="00311C97"/>
    <w:rsid w:val="003272DA"/>
    <w:rsid w:val="00343C06"/>
    <w:rsid w:val="003A7452"/>
    <w:rsid w:val="003B5336"/>
    <w:rsid w:val="003B6943"/>
    <w:rsid w:val="003C5387"/>
    <w:rsid w:val="003E5FCD"/>
    <w:rsid w:val="004077A8"/>
    <w:rsid w:val="00441785"/>
    <w:rsid w:val="00442CDA"/>
    <w:rsid w:val="00446C27"/>
    <w:rsid w:val="004471ED"/>
    <w:rsid w:val="0045588D"/>
    <w:rsid w:val="00455F93"/>
    <w:rsid w:val="00483B80"/>
    <w:rsid w:val="004A1A87"/>
    <w:rsid w:val="004C4F1D"/>
    <w:rsid w:val="004E698F"/>
    <w:rsid w:val="004F0F3C"/>
    <w:rsid w:val="004F202D"/>
    <w:rsid w:val="004F7EAB"/>
    <w:rsid w:val="00503F3E"/>
    <w:rsid w:val="005209B5"/>
    <w:rsid w:val="00520A14"/>
    <w:rsid w:val="00521569"/>
    <w:rsid w:val="0057647C"/>
    <w:rsid w:val="00577180"/>
    <w:rsid w:val="00577677"/>
    <w:rsid w:val="005865E7"/>
    <w:rsid w:val="005C4038"/>
    <w:rsid w:val="005D502A"/>
    <w:rsid w:val="005D72AC"/>
    <w:rsid w:val="005E0E93"/>
    <w:rsid w:val="005F3BA8"/>
    <w:rsid w:val="00600046"/>
    <w:rsid w:val="00606EB0"/>
    <w:rsid w:val="00646D51"/>
    <w:rsid w:val="00650CED"/>
    <w:rsid w:val="0066048E"/>
    <w:rsid w:val="006869C1"/>
    <w:rsid w:val="00693251"/>
    <w:rsid w:val="006A2A48"/>
    <w:rsid w:val="006A7C63"/>
    <w:rsid w:val="006C2CD8"/>
    <w:rsid w:val="006E10AA"/>
    <w:rsid w:val="006E396C"/>
    <w:rsid w:val="006F3C33"/>
    <w:rsid w:val="00704C33"/>
    <w:rsid w:val="00705D71"/>
    <w:rsid w:val="007330E8"/>
    <w:rsid w:val="00746A6A"/>
    <w:rsid w:val="00750613"/>
    <w:rsid w:val="0075620E"/>
    <w:rsid w:val="00776BCB"/>
    <w:rsid w:val="0078112F"/>
    <w:rsid w:val="00783C23"/>
    <w:rsid w:val="007B38EB"/>
    <w:rsid w:val="007F242B"/>
    <w:rsid w:val="007F4691"/>
    <w:rsid w:val="007F47C9"/>
    <w:rsid w:val="007F5BB3"/>
    <w:rsid w:val="008171B1"/>
    <w:rsid w:val="00820427"/>
    <w:rsid w:val="0084541E"/>
    <w:rsid w:val="008615CE"/>
    <w:rsid w:val="008867CB"/>
    <w:rsid w:val="00892AA1"/>
    <w:rsid w:val="008968E7"/>
    <w:rsid w:val="008A7D6C"/>
    <w:rsid w:val="008C58CA"/>
    <w:rsid w:val="008C5A0E"/>
    <w:rsid w:val="008C5E9E"/>
    <w:rsid w:val="008C61AE"/>
    <w:rsid w:val="008C6785"/>
    <w:rsid w:val="008D55B8"/>
    <w:rsid w:val="008E45DF"/>
    <w:rsid w:val="008E5F43"/>
    <w:rsid w:val="00901A5F"/>
    <w:rsid w:val="00912BEF"/>
    <w:rsid w:val="0092503B"/>
    <w:rsid w:val="0093619B"/>
    <w:rsid w:val="00953D43"/>
    <w:rsid w:val="00954EF9"/>
    <w:rsid w:val="00955153"/>
    <w:rsid w:val="0098048C"/>
    <w:rsid w:val="009B3608"/>
    <w:rsid w:val="009B6CF5"/>
    <w:rsid w:val="009C071E"/>
    <w:rsid w:val="009C1CA5"/>
    <w:rsid w:val="009C28E3"/>
    <w:rsid w:val="009C7728"/>
    <w:rsid w:val="009D7158"/>
    <w:rsid w:val="009E438A"/>
    <w:rsid w:val="00A27EC3"/>
    <w:rsid w:val="00A42A8C"/>
    <w:rsid w:val="00A472D4"/>
    <w:rsid w:val="00A50CC1"/>
    <w:rsid w:val="00A5177E"/>
    <w:rsid w:val="00A54A6E"/>
    <w:rsid w:val="00A63377"/>
    <w:rsid w:val="00A70BAE"/>
    <w:rsid w:val="00A829F1"/>
    <w:rsid w:val="00A87BAC"/>
    <w:rsid w:val="00A908B1"/>
    <w:rsid w:val="00AD1385"/>
    <w:rsid w:val="00AD6E6B"/>
    <w:rsid w:val="00B427B0"/>
    <w:rsid w:val="00B631A8"/>
    <w:rsid w:val="00B94066"/>
    <w:rsid w:val="00BD5FD4"/>
    <w:rsid w:val="00BE026E"/>
    <w:rsid w:val="00BE0AE9"/>
    <w:rsid w:val="00BF5438"/>
    <w:rsid w:val="00C03AD2"/>
    <w:rsid w:val="00C13AA6"/>
    <w:rsid w:val="00C22791"/>
    <w:rsid w:val="00C309B4"/>
    <w:rsid w:val="00C41844"/>
    <w:rsid w:val="00C50F0E"/>
    <w:rsid w:val="00C54AE4"/>
    <w:rsid w:val="00C70D02"/>
    <w:rsid w:val="00C75754"/>
    <w:rsid w:val="00C77AF9"/>
    <w:rsid w:val="00C80063"/>
    <w:rsid w:val="00CA1C8D"/>
    <w:rsid w:val="00CB0990"/>
    <w:rsid w:val="00CB3357"/>
    <w:rsid w:val="00CC1DC3"/>
    <w:rsid w:val="00CC5323"/>
    <w:rsid w:val="00CD3C2A"/>
    <w:rsid w:val="00CF605F"/>
    <w:rsid w:val="00D04C44"/>
    <w:rsid w:val="00D316BA"/>
    <w:rsid w:val="00D4119B"/>
    <w:rsid w:val="00D43C48"/>
    <w:rsid w:val="00D52530"/>
    <w:rsid w:val="00D719AB"/>
    <w:rsid w:val="00D824D4"/>
    <w:rsid w:val="00DA6045"/>
    <w:rsid w:val="00DB6D0A"/>
    <w:rsid w:val="00DE1DE3"/>
    <w:rsid w:val="00DE7A9E"/>
    <w:rsid w:val="00DF1EAB"/>
    <w:rsid w:val="00E020A7"/>
    <w:rsid w:val="00E14D12"/>
    <w:rsid w:val="00E215DD"/>
    <w:rsid w:val="00E30A0B"/>
    <w:rsid w:val="00E33535"/>
    <w:rsid w:val="00E4342E"/>
    <w:rsid w:val="00E47F00"/>
    <w:rsid w:val="00E52614"/>
    <w:rsid w:val="00E6142B"/>
    <w:rsid w:val="00E722D5"/>
    <w:rsid w:val="00E73727"/>
    <w:rsid w:val="00E73C15"/>
    <w:rsid w:val="00E811DA"/>
    <w:rsid w:val="00E97E88"/>
    <w:rsid w:val="00EB4F05"/>
    <w:rsid w:val="00EC37A2"/>
    <w:rsid w:val="00ED3C52"/>
    <w:rsid w:val="00ED5BBA"/>
    <w:rsid w:val="00ED64C6"/>
    <w:rsid w:val="00F006F7"/>
    <w:rsid w:val="00F0148B"/>
    <w:rsid w:val="00F01E9A"/>
    <w:rsid w:val="00F075DB"/>
    <w:rsid w:val="00F20600"/>
    <w:rsid w:val="00F30D38"/>
    <w:rsid w:val="00F56369"/>
    <w:rsid w:val="00F65493"/>
    <w:rsid w:val="00F76881"/>
    <w:rsid w:val="00F77FBF"/>
    <w:rsid w:val="00F964D0"/>
    <w:rsid w:val="00FA017C"/>
    <w:rsid w:val="00FC176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6E841C9"/>
  <w15:docId w15:val="{ECA767E8-92AF-4B86-8A76-5957CB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08E1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4541E"/>
    <w:pPr>
      <w:keepNext/>
      <w:outlineLvl w:val="0"/>
    </w:pPr>
    <w:rPr>
      <w:rFonts w:asciiTheme="majorHAnsi" w:hAnsiTheme="majorHAnsi" w:cs="Arial"/>
      <w:b/>
      <w:bCs/>
      <w:caps/>
      <w:color w:val="0070C0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0708E1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8E1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708E1"/>
    <w:pPr>
      <w:jc w:val="right"/>
    </w:pPr>
  </w:style>
  <w:style w:type="paragraph" w:customStyle="1" w:styleId="DateandNumber">
    <w:name w:val="Date and Number"/>
    <w:basedOn w:val="Normal"/>
    <w:rsid w:val="000708E1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rsid w:val="000708E1"/>
    <w:pPr>
      <w:outlineLvl w:val="1"/>
    </w:pPr>
    <w:rPr>
      <w:b/>
      <w:i/>
      <w:color w:val="F2F2F2" w:themeColor="background1" w:themeShade="F2"/>
      <w:spacing w:val="40"/>
    </w:rPr>
  </w:style>
  <w:style w:type="paragraph" w:customStyle="1" w:styleId="leftalignedtext">
    <w:name w:val="left aligned text"/>
    <w:basedOn w:val="rightalignedtext"/>
    <w:rsid w:val="000708E1"/>
    <w:pPr>
      <w:jc w:val="left"/>
    </w:pPr>
  </w:style>
  <w:style w:type="paragraph" w:customStyle="1" w:styleId="lowertext">
    <w:name w:val="lower text"/>
    <w:basedOn w:val="Normal"/>
    <w:rsid w:val="000708E1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0708E1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0708E1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0708E1"/>
    <w:pPr>
      <w:spacing w:line="240" w:lineRule="atLeas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0708E1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styleId="BalloonText">
    <w:name w:val="Balloon Text"/>
    <w:basedOn w:val="Normal"/>
    <w:link w:val="BalloonTextChar"/>
    <w:rsid w:val="005D502A"/>
    <w:rPr>
      <w:rFonts w:ascii="Tahoma" w:hAnsi="Tahoma" w:cs="Tahoma"/>
      <w:sz w:val="16"/>
      <w:szCs w:val="16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BalloonTextChar">
    <w:name w:val="Balloon Text Char"/>
    <w:basedOn w:val="DefaultParagraphFont"/>
    <w:link w:val="BalloonText"/>
    <w:rsid w:val="005D502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1DA"/>
    <w:rPr>
      <w:color w:val="808080"/>
    </w:rPr>
  </w:style>
  <w:style w:type="paragraph" w:styleId="ListParagraph">
    <w:name w:val="List Paragraph"/>
    <w:basedOn w:val="Normal"/>
    <w:uiPriority w:val="34"/>
    <w:qFormat/>
    <w:rsid w:val="008C5E9E"/>
    <w:pPr>
      <w:ind w:left="720"/>
      <w:contextualSpacing/>
    </w:pPr>
  </w:style>
  <w:style w:type="paragraph" w:customStyle="1" w:styleId="Default">
    <w:name w:val="Default"/>
    <w:rsid w:val="00F654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C3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LLING\AppData\Roaming\Microsoft\Templates\BlueBorder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19E2E8F72B4495890C1144D031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6A39-F776-4DBD-9232-0A79C8CD7E8E}"/>
      </w:docPartPr>
      <w:docPartBody>
        <w:p w:rsidR="000C533D" w:rsidRDefault="00C7547A" w:rsidP="00C7547A">
          <w:pPr>
            <w:pStyle w:val="E719E2E8F72B4495890C1144D031891B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5922408A60DF4908A17948C8BA3A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3AE5F-445D-4E80-A9A3-81F106B53476}"/>
      </w:docPartPr>
      <w:docPartBody>
        <w:p w:rsidR="000C533D" w:rsidRDefault="00C7547A" w:rsidP="00C7547A">
          <w:pPr>
            <w:pStyle w:val="5922408A60DF4908A17948C8BA3AA009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E5E61982C53249249D771E6CC8A99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892BD-2C80-47FA-A242-A1890A02F56D}"/>
      </w:docPartPr>
      <w:docPartBody>
        <w:p w:rsidR="000C533D" w:rsidRDefault="00C7547A" w:rsidP="00C7547A">
          <w:pPr>
            <w:pStyle w:val="E5E61982C53249249D771E6CC8A99C69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3EFA7630645448D698CEABBB3CEC4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2068-0476-4BC7-B393-0CD4EC295B84}"/>
      </w:docPartPr>
      <w:docPartBody>
        <w:p w:rsidR="000C533D" w:rsidRDefault="00C7547A" w:rsidP="00C7547A">
          <w:pPr>
            <w:pStyle w:val="3EFA7630645448D698CEABBB3CEC4069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7071CA24D78C4D879A37C03725082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F28F1-1B37-4BD7-8783-20F899FC901E}"/>
      </w:docPartPr>
      <w:docPartBody>
        <w:p w:rsidR="000C533D" w:rsidRDefault="00C7547A" w:rsidP="00C7547A">
          <w:pPr>
            <w:pStyle w:val="7071CA24D78C4D879A37C03725082247"/>
          </w:pPr>
          <w:r>
            <w:rPr>
              <w:rStyle w:val="PlaceholderText"/>
            </w:rPr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04F"/>
    <w:rsid w:val="000C533D"/>
    <w:rsid w:val="0020273B"/>
    <w:rsid w:val="002A7114"/>
    <w:rsid w:val="003026E4"/>
    <w:rsid w:val="003636F6"/>
    <w:rsid w:val="00377011"/>
    <w:rsid w:val="004320C5"/>
    <w:rsid w:val="0050304F"/>
    <w:rsid w:val="005C2B72"/>
    <w:rsid w:val="00767B84"/>
    <w:rsid w:val="00791126"/>
    <w:rsid w:val="007D668B"/>
    <w:rsid w:val="00884051"/>
    <w:rsid w:val="008E0803"/>
    <w:rsid w:val="009673C5"/>
    <w:rsid w:val="009B1A3D"/>
    <w:rsid w:val="00A6058C"/>
    <w:rsid w:val="00A80657"/>
    <w:rsid w:val="00AD4AF7"/>
    <w:rsid w:val="00BB51B7"/>
    <w:rsid w:val="00C7547A"/>
    <w:rsid w:val="00C9016E"/>
    <w:rsid w:val="00E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0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47A"/>
  </w:style>
  <w:style w:type="paragraph" w:customStyle="1" w:styleId="D312FC23F0614B97BC53DED9951C3A02">
    <w:name w:val="D312FC23F0614B97BC53DED9951C3A02"/>
  </w:style>
  <w:style w:type="paragraph" w:customStyle="1" w:styleId="D6787FDD9CFD49F49BC042987823F085">
    <w:name w:val="D6787FDD9CFD49F49BC042987823F085"/>
  </w:style>
  <w:style w:type="paragraph" w:customStyle="1" w:styleId="88E744CF53004D06955F9DF3FC6C6F3B">
    <w:name w:val="88E744CF53004D06955F9DF3FC6C6F3B"/>
  </w:style>
  <w:style w:type="paragraph" w:customStyle="1" w:styleId="25D234E75A4D45609F603F8DD3552F0E">
    <w:name w:val="25D234E75A4D45609F603F8DD3552F0E"/>
  </w:style>
  <w:style w:type="paragraph" w:customStyle="1" w:styleId="F2A279B945FC47769B6926C333FB5414">
    <w:name w:val="F2A279B945FC47769B6926C333FB5414"/>
  </w:style>
  <w:style w:type="paragraph" w:customStyle="1" w:styleId="2D2AE3D83A954EFE99468407AAA1C5EB">
    <w:name w:val="2D2AE3D83A954EFE99468407AAA1C5EB"/>
  </w:style>
  <w:style w:type="paragraph" w:customStyle="1" w:styleId="03471DFEDF9145D8B212971B00B2D345">
    <w:name w:val="03471DFEDF9145D8B212971B00B2D345"/>
  </w:style>
  <w:style w:type="paragraph" w:customStyle="1" w:styleId="DEC394054AD34191A2495E75AF1ABACB">
    <w:name w:val="DEC394054AD34191A2495E75AF1ABACB"/>
  </w:style>
  <w:style w:type="paragraph" w:customStyle="1" w:styleId="961F6863CF084EE098D5FBF8B70CB684">
    <w:name w:val="961F6863CF084EE098D5FBF8B70CB684"/>
  </w:style>
  <w:style w:type="paragraph" w:customStyle="1" w:styleId="03E79B6834254B238365C67ED81747CF">
    <w:name w:val="03E79B6834254B238365C67ED81747CF"/>
  </w:style>
  <w:style w:type="paragraph" w:customStyle="1" w:styleId="886E47F5C74D46598736008D4148B054">
    <w:name w:val="886E47F5C74D46598736008D4148B054"/>
  </w:style>
  <w:style w:type="paragraph" w:customStyle="1" w:styleId="FFF7D3DFC0874789BD6DB7CE6D455F9D">
    <w:name w:val="FFF7D3DFC0874789BD6DB7CE6D455F9D"/>
  </w:style>
  <w:style w:type="paragraph" w:customStyle="1" w:styleId="D87A695CFFD540EF81796173013BC918">
    <w:name w:val="D87A695CFFD540EF81796173013BC918"/>
  </w:style>
  <w:style w:type="paragraph" w:customStyle="1" w:styleId="867846BBD9384060BE6622593B24A7D1">
    <w:name w:val="867846BBD9384060BE6622593B24A7D1"/>
  </w:style>
  <w:style w:type="paragraph" w:customStyle="1" w:styleId="CDC8EF9AB28C4B82B2D908D0DD3A8C52">
    <w:name w:val="CDC8EF9AB28C4B82B2D908D0DD3A8C52"/>
  </w:style>
  <w:style w:type="paragraph" w:customStyle="1" w:styleId="F628FBAEA94A45958C65E01EDB08C17A">
    <w:name w:val="F628FBAEA94A45958C65E01EDB08C17A"/>
  </w:style>
  <w:style w:type="paragraph" w:customStyle="1" w:styleId="5F57D74A7647497FAAD041FF06BE55A6">
    <w:name w:val="5F57D74A7647497FAAD041FF06BE55A6"/>
    <w:rsid w:val="0050304F"/>
  </w:style>
  <w:style w:type="paragraph" w:customStyle="1" w:styleId="DAD1D13D5A654A739169B2F186376047">
    <w:name w:val="DAD1D13D5A654A739169B2F186376047"/>
    <w:rsid w:val="0050304F"/>
  </w:style>
  <w:style w:type="paragraph" w:customStyle="1" w:styleId="069371F11D6342F297456DC4D0173F67">
    <w:name w:val="069371F11D6342F297456DC4D0173F67"/>
    <w:rsid w:val="0050304F"/>
  </w:style>
  <w:style w:type="paragraph" w:customStyle="1" w:styleId="97C2760DC46A4DE8B5AB03285439C8E6">
    <w:name w:val="97C2760DC46A4DE8B5AB03285439C8E6"/>
    <w:rsid w:val="0050304F"/>
  </w:style>
  <w:style w:type="paragraph" w:customStyle="1" w:styleId="F105FFE1117F4D288D05C8DE49D18F83">
    <w:name w:val="F105FFE1117F4D288D05C8DE49D18F83"/>
    <w:rsid w:val="0050304F"/>
  </w:style>
  <w:style w:type="paragraph" w:customStyle="1" w:styleId="E719E2E8F72B4495890C1144D031891B">
    <w:name w:val="E719E2E8F72B4495890C1144D031891B"/>
    <w:rsid w:val="00C7547A"/>
    <w:pPr>
      <w:spacing w:after="160" w:line="259" w:lineRule="auto"/>
    </w:pPr>
  </w:style>
  <w:style w:type="paragraph" w:customStyle="1" w:styleId="5922408A60DF4908A17948C8BA3AA009">
    <w:name w:val="5922408A60DF4908A17948C8BA3AA009"/>
    <w:rsid w:val="00C7547A"/>
    <w:pPr>
      <w:spacing w:after="160" w:line="259" w:lineRule="auto"/>
    </w:pPr>
  </w:style>
  <w:style w:type="paragraph" w:customStyle="1" w:styleId="E5E61982C53249249D771E6CC8A99C69">
    <w:name w:val="E5E61982C53249249D771E6CC8A99C69"/>
    <w:rsid w:val="00C7547A"/>
    <w:pPr>
      <w:spacing w:after="160" w:line="259" w:lineRule="auto"/>
    </w:pPr>
  </w:style>
  <w:style w:type="paragraph" w:customStyle="1" w:styleId="3EFA7630645448D698CEABBB3CEC4069">
    <w:name w:val="3EFA7630645448D698CEABBB3CEC4069"/>
    <w:rsid w:val="00C7547A"/>
    <w:pPr>
      <w:spacing w:after="160" w:line="259" w:lineRule="auto"/>
    </w:pPr>
  </w:style>
  <w:style w:type="paragraph" w:customStyle="1" w:styleId="7071CA24D78C4D879A37C03725082247">
    <w:name w:val="7071CA24D78C4D879A37C03725082247"/>
    <w:rsid w:val="00C7547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A0B4D3974DC4ABA86036D25311ABF" ma:contentTypeVersion="0" ma:contentTypeDescription="Create a new document." ma:contentTypeScope="" ma:versionID="1c46ffea446f284d06df92e308b496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3DDC-EA49-40AA-B421-745956FDF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4DD11-C767-42DC-A665-81B1D0594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E6B72-43C0-4E29-A131-1D67A6097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0B530A-D1F1-49DD-9922-16A13D21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BlueBorder_Billing_Statement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Border design)</vt:lpstr>
    </vt:vector>
  </TitlesOfParts>
  <Company>Progressive Casualty Insurance Company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Border design)</dc:title>
  <dc:creator>RAYSHAWN_EATMON@progressive.com</dc:creator>
  <cp:lastModifiedBy>Rayshawn Eatmon</cp:lastModifiedBy>
  <cp:revision>82</cp:revision>
  <cp:lastPrinted>2019-05-13T11:48:00Z</cp:lastPrinted>
  <dcterms:created xsi:type="dcterms:W3CDTF">2015-09-03T19:45:00Z</dcterms:created>
  <dcterms:modified xsi:type="dcterms:W3CDTF">2019-05-13T11:50:00Z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TC103747069990</vt:lpwstr>
  </property>
  <property fmtid="{D5CDD505-2E9C-101B-9397-08002B2CF9AE}" pid="3" name="ContentTypeId">
    <vt:lpwstr>0x010100120A0B4D3974DC4ABA86036D25311ABF</vt:lpwstr>
  </property>
</Properties>
</file>